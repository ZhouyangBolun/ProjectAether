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E6" w:rsidRDefault="00F44FE6" w:rsidP="00F44FE6">
      <w:pPr>
        <w:pStyle w:val="11"/>
      </w:pPr>
      <w:r>
        <w:rPr>
          <w:rFonts w:hint="eastAsia"/>
        </w:rPr>
        <w:t>概念设计</w:t>
      </w:r>
    </w:p>
    <w:p w:rsidR="00F44FE6" w:rsidRPr="00F44FE6" w:rsidRDefault="00F44FE6" w:rsidP="00F44FE6">
      <w:pPr>
        <w:rPr>
          <w:rFonts w:hint="eastAsia"/>
        </w:rPr>
      </w:pPr>
    </w:p>
    <w:p w:rsidR="00F44FE6" w:rsidRDefault="00F44FE6" w:rsidP="00F44FE6">
      <w:pPr>
        <w:pStyle w:val="11"/>
      </w:pPr>
      <w:r>
        <w:rPr>
          <w:rFonts w:hint="eastAsia"/>
        </w:rPr>
        <w:t>切换人物上场</w:t>
      </w:r>
    </w:p>
    <w:p w:rsidR="00F44FE6" w:rsidRDefault="00F44FE6" w:rsidP="00F44FE6">
      <w:pPr>
        <w:pStyle w:val="11"/>
      </w:pPr>
      <w:r>
        <w:rPr>
          <w:rFonts w:hint="eastAsia"/>
        </w:rPr>
        <w:t>攻击敌人（进程</w:t>
      </w:r>
      <w:r>
        <w:rPr>
          <w:rFonts w:hint="eastAsia"/>
        </w:rPr>
        <w:t>/</w:t>
      </w:r>
      <w:r>
        <w:rPr>
          <w:rFonts w:hint="eastAsia"/>
        </w:rPr>
        <w:t>远程）与被攻击</w:t>
      </w:r>
    </w:p>
    <w:p w:rsidR="00F44FE6" w:rsidRDefault="00F44FE6" w:rsidP="00F44FE6">
      <w:pPr>
        <w:pStyle w:val="11"/>
      </w:pPr>
      <w:r>
        <w:rPr>
          <w:rFonts w:hint="eastAsia"/>
        </w:rPr>
        <w:t>释放技能（各异的技能）</w:t>
      </w:r>
    </w:p>
    <w:p w:rsidR="00F44FE6" w:rsidRDefault="00F44FE6" w:rsidP="00F44FE6">
      <w:pPr>
        <w:pStyle w:val="11"/>
        <w:rPr>
          <w:rFonts w:hint="eastAsia"/>
        </w:rPr>
      </w:pPr>
      <w:r>
        <w:rPr>
          <w:rFonts w:hint="eastAsia"/>
        </w:rPr>
        <w:t>进行属性克制</w:t>
      </w:r>
    </w:p>
    <w:p w:rsidR="00F44FE6" w:rsidRDefault="00F44FE6" w:rsidP="00F44FE6">
      <w:pPr>
        <w:pStyle w:val="11"/>
      </w:pPr>
      <w:r>
        <w:rPr>
          <w:rFonts w:hint="eastAsia"/>
        </w:rPr>
        <w:t>移动和跳跃</w:t>
      </w:r>
    </w:p>
    <w:p w:rsidR="00F44FE6" w:rsidRDefault="00F44FE6" w:rsidP="00F44FE6">
      <w:pPr>
        <w:pStyle w:val="11"/>
      </w:pPr>
      <w:r>
        <w:rPr>
          <w:rFonts w:hint="eastAsia"/>
        </w:rPr>
        <w:t>拾取宝物</w:t>
      </w:r>
    </w:p>
    <w:p w:rsidR="00F44FE6" w:rsidRDefault="00F44FE6" w:rsidP="00F44FE6">
      <w:pPr>
        <w:pStyle w:val="11"/>
      </w:pPr>
      <w:r>
        <w:rPr>
          <w:rFonts w:hint="eastAsia"/>
        </w:rPr>
        <w:t>选择和升级属性</w:t>
      </w:r>
      <w:r>
        <w:rPr>
          <w:rFonts w:hint="eastAsia"/>
        </w:rPr>
        <w:t>/</w:t>
      </w:r>
      <w:r>
        <w:rPr>
          <w:rFonts w:hint="eastAsia"/>
        </w:rPr>
        <w:t>技能</w:t>
      </w:r>
      <w:bookmarkStart w:id="0" w:name="_GoBack"/>
      <w:bookmarkEnd w:id="0"/>
    </w:p>
    <w:p w:rsidR="00F44FE6" w:rsidRDefault="00F44FE6" w:rsidP="00F44FE6">
      <w:pPr>
        <w:pStyle w:val="11"/>
      </w:pPr>
      <w:r>
        <w:rPr>
          <w:rFonts w:hint="eastAsia"/>
        </w:rPr>
        <w:t>进入和离开场景</w:t>
      </w:r>
    </w:p>
    <w:p w:rsidR="00F44FE6" w:rsidRDefault="00F44FE6" w:rsidP="00F44FE6">
      <w:pPr>
        <w:pStyle w:val="11"/>
      </w:pPr>
      <w:r>
        <w:rPr>
          <w:rFonts w:hint="eastAsia"/>
        </w:rPr>
        <w:t>唤出菜单</w:t>
      </w:r>
    </w:p>
    <w:p w:rsidR="00F44FE6" w:rsidRDefault="00F44FE6" w:rsidP="00F44FE6">
      <w:pPr>
        <w:pStyle w:val="11"/>
      </w:pPr>
      <w:r>
        <w:rPr>
          <w:rFonts w:hint="eastAsia"/>
        </w:rPr>
        <w:t>存档与读档</w:t>
      </w:r>
    </w:p>
    <w:p w:rsidR="000A0046" w:rsidRPr="000A0046" w:rsidRDefault="000A0046" w:rsidP="000A0046"/>
    <w:sectPr w:rsidR="000A0046" w:rsidRPr="000A0046" w:rsidSect="00721B7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8E9" w:rsidRDefault="00D428E9" w:rsidP="004D103C">
      <w:r>
        <w:separator/>
      </w:r>
    </w:p>
  </w:endnote>
  <w:endnote w:type="continuationSeparator" w:id="0">
    <w:p w:rsidR="00D428E9" w:rsidRDefault="00D428E9" w:rsidP="004D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8E9" w:rsidRDefault="00D428E9" w:rsidP="004D103C">
      <w:r>
        <w:separator/>
      </w:r>
    </w:p>
  </w:footnote>
  <w:footnote w:type="continuationSeparator" w:id="0">
    <w:p w:rsidR="00D428E9" w:rsidRDefault="00D428E9" w:rsidP="004D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4E6E"/>
    <w:multiLevelType w:val="hybridMultilevel"/>
    <w:tmpl w:val="4AB8C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8"/>
    <w:rsid w:val="000A0046"/>
    <w:rsid w:val="000D50D8"/>
    <w:rsid w:val="002A4938"/>
    <w:rsid w:val="003C1B3F"/>
    <w:rsid w:val="004D103C"/>
    <w:rsid w:val="00593448"/>
    <w:rsid w:val="00602755"/>
    <w:rsid w:val="00721B72"/>
    <w:rsid w:val="007A6051"/>
    <w:rsid w:val="00BD70A9"/>
    <w:rsid w:val="00C62336"/>
    <w:rsid w:val="00D428E9"/>
    <w:rsid w:val="00F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C00A2"/>
  <w15:chartTrackingRefBased/>
  <w15:docId w15:val="{29BE0E7F-DB2E-4BE8-8634-B25B2417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4FE6"/>
  </w:style>
  <w:style w:type="paragraph" w:styleId="1">
    <w:name w:val="heading 1"/>
    <w:basedOn w:val="a"/>
    <w:next w:val="a"/>
    <w:link w:val="10"/>
    <w:uiPriority w:val="9"/>
    <w:rsid w:val="00602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级标题"/>
    <w:basedOn w:val="1"/>
    <w:next w:val="a"/>
    <w:link w:val="12"/>
    <w:qFormat/>
    <w:rsid w:val="00602755"/>
    <w:pPr>
      <w:spacing w:before="100" w:beforeAutospacing="1" w:after="100" w:afterAutospacing="1" w:line="240" w:lineRule="auto"/>
      <w:jc w:val="left"/>
    </w:pPr>
    <w:rPr>
      <w:rFonts w:eastAsia="黑体"/>
      <w:b w:val="0"/>
      <w:sz w:val="24"/>
    </w:rPr>
  </w:style>
  <w:style w:type="paragraph" w:customStyle="1" w:styleId="a3">
    <w:name w:val="正文文字"/>
    <w:basedOn w:val="a"/>
    <w:link w:val="a4"/>
    <w:qFormat/>
    <w:rsid w:val="00602755"/>
    <w:rPr>
      <w:rFonts w:eastAsia="黑体"/>
    </w:rPr>
  </w:style>
  <w:style w:type="character" w:customStyle="1" w:styleId="10">
    <w:name w:val="标题 1 字符"/>
    <w:basedOn w:val="a0"/>
    <w:link w:val="1"/>
    <w:uiPriority w:val="9"/>
    <w:rsid w:val="00602755"/>
    <w:rPr>
      <w:b/>
      <w:bCs/>
      <w:kern w:val="44"/>
      <w:sz w:val="44"/>
      <w:szCs w:val="44"/>
    </w:rPr>
  </w:style>
  <w:style w:type="character" w:customStyle="1" w:styleId="12">
    <w:name w:val="1级标题 字符"/>
    <w:basedOn w:val="10"/>
    <w:link w:val="11"/>
    <w:rsid w:val="00602755"/>
    <w:rPr>
      <w:rFonts w:eastAsia="黑体"/>
      <w:b w:val="0"/>
      <w:bCs/>
      <w:kern w:val="44"/>
      <w:sz w:val="24"/>
      <w:szCs w:val="44"/>
    </w:rPr>
  </w:style>
  <w:style w:type="character" w:customStyle="1" w:styleId="a4">
    <w:name w:val="正文文字 字符"/>
    <w:basedOn w:val="a0"/>
    <w:link w:val="a3"/>
    <w:rsid w:val="00602755"/>
    <w:rPr>
      <w:rFonts w:eastAsia="黑体"/>
    </w:rPr>
  </w:style>
  <w:style w:type="paragraph" w:styleId="a5">
    <w:name w:val="header"/>
    <w:basedOn w:val="a"/>
    <w:link w:val="a6"/>
    <w:uiPriority w:val="99"/>
    <w:unhideWhenUsed/>
    <w:rsid w:val="004D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10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103C"/>
    <w:rPr>
      <w:sz w:val="18"/>
      <w:szCs w:val="18"/>
    </w:rPr>
  </w:style>
  <w:style w:type="paragraph" w:styleId="a9">
    <w:name w:val="List Paragraph"/>
    <w:basedOn w:val="a"/>
    <w:uiPriority w:val="34"/>
    <w:qFormat/>
    <w:rsid w:val="00F44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mi\Documents\&#33258;&#23450;&#20041;%20Office%20&#27169;&#26495;\&#32418;&#33590;&#19990;&#23478;&#24320;&#21457;&#26723;&#26696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红茶世家开发档案格式.dotx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周杨 博伦</dc:creator>
  <cp:keywords/>
  <dc:description/>
  <cp:lastModifiedBy>博伦 周杨</cp:lastModifiedBy>
  <cp:revision>2</cp:revision>
  <dcterms:created xsi:type="dcterms:W3CDTF">2019-10-14T15:22:00Z</dcterms:created>
  <dcterms:modified xsi:type="dcterms:W3CDTF">2019-10-14T15:23:00Z</dcterms:modified>
</cp:coreProperties>
</file>