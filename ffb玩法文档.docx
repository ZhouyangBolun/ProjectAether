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046" w:rsidRDefault="00167200" w:rsidP="00167200">
      <w:pPr>
        <w:pStyle w:val="11"/>
      </w:pPr>
      <w:r>
        <w:rPr>
          <w:rFonts w:hint="eastAsia"/>
        </w:rPr>
        <w:t>玩法设计</w:t>
      </w:r>
    </w:p>
    <w:p w:rsidR="00167200" w:rsidRDefault="00167200" w:rsidP="00167200">
      <w:r>
        <w:rPr>
          <w:rFonts w:hint="eastAsia"/>
        </w:rPr>
        <w:t>玩家操控元素从地图的起点到终点离开完成一个场景（通常从左至右但并不绝对）。</w:t>
      </w:r>
    </w:p>
    <w:p w:rsidR="00167200" w:rsidRDefault="00167200" w:rsidP="00167200"/>
    <w:p w:rsidR="00167200" w:rsidRDefault="00167200" w:rsidP="00167200">
      <w:r>
        <w:rPr>
          <w:rFonts w:hint="eastAsia"/>
        </w:rPr>
        <w:t>场景中会有设定好的敌人及地形进行威胁，玩家需要与之战斗或躲避以成功到达终点。</w:t>
      </w:r>
    </w:p>
    <w:p w:rsidR="00167200" w:rsidRDefault="00167200" w:rsidP="00167200"/>
    <w:p w:rsidR="00167200" w:rsidRDefault="00167200" w:rsidP="00167200">
      <w:r>
        <w:rPr>
          <w:rFonts w:hint="eastAsia"/>
        </w:rPr>
        <w:t>场景中会有设定好的谜题与收集要素，部分是直接可以获得的，部分则需要利用人物特性取得。</w:t>
      </w:r>
    </w:p>
    <w:p w:rsidR="00167200" w:rsidRDefault="00167200" w:rsidP="00167200"/>
    <w:p w:rsidR="00167200" w:rsidRDefault="00167200" w:rsidP="00167200">
      <w:r>
        <w:rPr>
          <w:rFonts w:hint="eastAsia"/>
        </w:rPr>
        <w:t>收集要素分为影响人物攻击技能的技能点及纯粹为收集而生的以太两种。</w:t>
      </w:r>
    </w:p>
    <w:p w:rsidR="00167200" w:rsidRDefault="00167200" w:rsidP="00167200"/>
    <w:p w:rsidR="00167200" w:rsidRDefault="00167200" w:rsidP="00167200">
      <w:r>
        <w:rPr>
          <w:rFonts w:hint="eastAsia"/>
        </w:rPr>
        <w:t>场景中会有部分设定好的补给用于玩家回复</w:t>
      </w:r>
    </w:p>
    <w:p w:rsidR="00167200" w:rsidRDefault="00167200" w:rsidP="00167200"/>
    <w:p w:rsidR="00167200" w:rsidRDefault="00167200" w:rsidP="00167200">
      <w:r>
        <w:rPr>
          <w:rFonts w:hint="eastAsia"/>
        </w:rPr>
        <w:t>玩家在大地图中可以自由选择关卡进行游玩，当</w:t>
      </w:r>
      <w:r>
        <w:rPr>
          <w:rFonts w:hint="eastAsia"/>
        </w:rPr>
        <w:t>3</w:t>
      </w:r>
      <w:proofErr w:type="gramStart"/>
      <w:r>
        <w:rPr>
          <w:rFonts w:hint="eastAsia"/>
        </w:rPr>
        <w:t>关全部</w:t>
      </w:r>
      <w:proofErr w:type="gramEnd"/>
      <w:r>
        <w:rPr>
          <w:rFonts w:hint="eastAsia"/>
        </w:rPr>
        <w:t>游玩完毕后，最终关卡开启。</w:t>
      </w:r>
    </w:p>
    <w:p w:rsidR="00167200" w:rsidRDefault="00167200" w:rsidP="00167200"/>
    <w:p w:rsidR="00167200" w:rsidRPr="00167200" w:rsidRDefault="00167200" w:rsidP="00167200">
      <w:pPr>
        <w:rPr>
          <w:rFonts w:hint="eastAsia"/>
        </w:rPr>
      </w:pPr>
      <w:r>
        <w:rPr>
          <w:rFonts w:hint="eastAsia"/>
        </w:rPr>
        <w:t>玩家使用横置手机进行游戏，左手操控左右移动与换人，右手操控跳跃与攻击。</w:t>
      </w:r>
      <w:bookmarkStart w:id="0" w:name="_GoBack"/>
      <w:bookmarkEnd w:id="0"/>
    </w:p>
    <w:sectPr w:rsidR="00167200" w:rsidRPr="00167200" w:rsidSect="00721B72">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3B5" w:rsidRDefault="000943B5" w:rsidP="004D103C">
      <w:r>
        <w:separator/>
      </w:r>
    </w:p>
  </w:endnote>
  <w:endnote w:type="continuationSeparator" w:id="0">
    <w:p w:rsidR="000943B5" w:rsidRDefault="000943B5" w:rsidP="004D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3B5" w:rsidRDefault="000943B5" w:rsidP="004D103C">
      <w:r>
        <w:separator/>
      </w:r>
    </w:p>
  </w:footnote>
  <w:footnote w:type="continuationSeparator" w:id="0">
    <w:p w:rsidR="000943B5" w:rsidRDefault="000943B5" w:rsidP="004D10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93"/>
    <w:rsid w:val="000943B5"/>
    <w:rsid w:val="000A0046"/>
    <w:rsid w:val="000D50D8"/>
    <w:rsid w:val="00167200"/>
    <w:rsid w:val="003C1B3F"/>
    <w:rsid w:val="004D103C"/>
    <w:rsid w:val="00593448"/>
    <w:rsid w:val="00602755"/>
    <w:rsid w:val="00721B72"/>
    <w:rsid w:val="007A6051"/>
    <w:rsid w:val="00BD70A9"/>
    <w:rsid w:val="00C62336"/>
    <w:rsid w:val="00C916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C00A2"/>
  <w15:chartTrackingRefBased/>
  <w15:docId w15:val="{29FC133F-A2EA-4C0D-9696-4A4D4E3B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style>
  <w:style w:type="paragraph" w:styleId="1">
    <w:name w:val="heading 1"/>
    <w:basedOn w:val="a"/>
    <w:next w:val="a"/>
    <w:link w:val="10"/>
    <w:uiPriority w:val="9"/>
    <w:rsid w:val="0060275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级标题"/>
    <w:basedOn w:val="1"/>
    <w:next w:val="a"/>
    <w:link w:val="12"/>
    <w:qFormat/>
    <w:rsid w:val="00602755"/>
    <w:pPr>
      <w:spacing w:before="100" w:beforeAutospacing="1" w:after="100" w:afterAutospacing="1" w:line="240" w:lineRule="auto"/>
      <w:jc w:val="left"/>
    </w:pPr>
    <w:rPr>
      <w:rFonts w:eastAsia="黑体"/>
      <w:b w:val="0"/>
      <w:sz w:val="24"/>
    </w:rPr>
  </w:style>
  <w:style w:type="paragraph" w:customStyle="1" w:styleId="a3">
    <w:name w:val="正文文字"/>
    <w:basedOn w:val="a"/>
    <w:link w:val="a4"/>
    <w:qFormat/>
    <w:rsid w:val="00602755"/>
    <w:rPr>
      <w:rFonts w:eastAsia="黑体"/>
    </w:rPr>
  </w:style>
  <w:style w:type="character" w:customStyle="1" w:styleId="10">
    <w:name w:val="标题 1 字符"/>
    <w:basedOn w:val="a0"/>
    <w:link w:val="1"/>
    <w:uiPriority w:val="9"/>
    <w:rsid w:val="00602755"/>
    <w:rPr>
      <w:b/>
      <w:bCs/>
      <w:kern w:val="44"/>
      <w:sz w:val="44"/>
      <w:szCs w:val="44"/>
    </w:rPr>
  </w:style>
  <w:style w:type="character" w:customStyle="1" w:styleId="12">
    <w:name w:val="1级标题 字符"/>
    <w:basedOn w:val="10"/>
    <w:link w:val="11"/>
    <w:rsid w:val="00602755"/>
    <w:rPr>
      <w:rFonts w:eastAsia="黑体"/>
      <w:b w:val="0"/>
      <w:bCs/>
      <w:kern w:val="44"/>
      <w:sz w:val="24"/>
      <w:szCs w:val="44"/>
    </w:rPr>
  </w:style>
  <w:style w:type="character" w:customStyle="1" w:styleId="a4">
    <w:name w:val="正文文字 字符"/>
    <w:basedOn w:val="a0"/>
    <w:link w:val="a3"/>
    <w:rsid w:val="00602755"/>
    <w:rPr>
      <w:rFonts w:eastAsia="黑体"/>
    </w:rPr>
  </w:style>
  <w:style w:type="paragraph" w:styleId="a5">
    <w:name w:val="header"/>
    <w:basedOn w:val="a"/>
    <w:link w:val="a6"/>
    <w:uiPriority w:val="99"/>
    <w:unhideWhenUsed/>
    <w:rsid w:val="004D103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D103C"/>
    <w:rPr>
      <w:sz w:val="18"/>
      <w:szCs w:val="18"/>
    </w:rPr>
  </w:style>
  <w:style w:type="paragraph" w:styleId="a7">
    <w:name w:val="footer"/>
    <w:basedOn w:val="a"/>
    <w:link w:val="a8"/>
    <w:uiPriority w:val="99"/>
    <w:unhideWhenUsed/>
    <w:rsid w:val="004D103C"/>
    <w:pPr>
      <w:tabs>
        <w:tab w:val="center" w:pos="4153"/>
        <w:tab w:val="right" w:pos="8306"/>
      </w:tabs>
      <w:snapToGrid w:val="0"/>
      <w:jc w:val="left"/>
    </w:pPr>
    <w:rPr>
      <w:sz w:val="18"/>
      <w:szCs w:val="18"/>
    </w:rPr>
  </w:style>
  <w:style w:type="character" w:customStyle="1" w:styleId="a8">
    <w:name w:val="页脚 字符"/>
    <w:basedOn w:val="a0"/>
    <w:link w:val="a7"/>
    <w:uiPriority w:val="99"/>
    <w:rsid w:val="004D10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744760">
      <w:bodyDiv w:val="1"/>
      <w:marLeft w:val="0"/>
      <w:marRight w:val="0"/>
      <w:marTop w:val="0"/>
      <w:marBottom w:val="0"/>
      <w:divBdr>
        <w:top w:val="none" w:sz="0" w:space="0" w:color="auto"/>
        <w:left w:val="none" w:sz="0" w:space="0" w:color="auto"/>
        <w:bottom w:val="none" w:sz="0" w:space="0" w:color="auto"/>
        <w:right w:val="none" w:sz="0" w:space="0" w:color="auto"/>
      </w:divBdr>
    </w:div>
    <w:div w:id="97603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mi\Documents\&#33258;&#23450;&#20041;%20Office%20&#27169;&#26495;\&#32418;&#33590;&#19990;&#23478;&#24320;&#21457;&#26723;&#26696;&#26684;&#2433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红茶世家开发档案格式.dotx</Template>
  <TotalTime>12</TotalTime>
  <Pages>1</Pages>
  <Words>38</Words>
  <Characters>221</Characters>
  <Application>Microsoft Office Word</Application>
  <DocSecurity>0</DocSecurity>
  <Lines>1</Lines>
  <Paragraphs>1</Paragraphs>
  <ScaleCrop>false</ScaleCrop>
  <Company/>
  <LinksUpToDate>false</LinksUpToDate>
  <CharactersWithSpaces>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周杨 博伦</dc:creator>
  <cp:keywords/>
  <dc:description/>
  <cp:lastModifiedBy>博伦 周杨</cp:lastModifiedBy>
  <cp:revision>2</cp:revision>
  <dcterms:created xsi:type="dcterms:W3CDTF">2019-10-14T15:30:00Z</dcterms:created>
  <dcterms:modified xsi:type="dcterms:W3CDTF">2019-10-14T15:42:00Z</dcterms:modified>
</cp:coreProperties>
</file>